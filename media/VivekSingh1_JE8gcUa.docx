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Spec="right" w:tblpY="1"/>
        <w:tblOverlap w:val="never"/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3780"/>
        <w:gridCol w:w="6732"/>
      </w:tblGrid>
      <w:tr w:rsidR="002C2CDD" w:rsidRPr="00906BEE" w:rsidTr="00A520F4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FC0EBB" w:rsidP="00A520F4">
            <w:pPr>
              <w:pStyle w:val="Initials"/>
            </w:pPr>
            <w:r>
              <w:rPr>
                <w:noProof/>
              </w:rPr>
              <w:pict>
                <v:group id="Group 1" o:spid="_x0000_s2050" alt="&quot;&quot;" style="position:absolute;left:0;text-align:left;margin-left:0;margin-top:-38.15pt;width:524.9pt;height:142.55pt;z-index:-251658240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<v:rect id="Red rectangle" o:spid="_x0000_s2053" style="position:absolute;left:11334;top:4191;width:55325;height:100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Red circle" o:spid="_x0000_s2052" type="#_x0000_t23" style="position:absolute;width:18104;height:1810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<v:stroke joinstyle="miter"/>
                  </v:shape>
                  <v:oval id="White circle" o:spid="_x0000_s2051" style="position:absolute;left:571;top:571;width:17045;height:1704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<v:stroke joinstyle="miter"/>
                  </v:oval>
                  <w10:wrap anchory="page"/>
                  <w10:anchorlock/>
                </v:group>
              </w:pict>
            </w:r>
            <w:r w:rsidR="00CA7CB3">
              <w:t>VS</w:t>
            </w:r>
          </w:p>
          <w:p w:rsidR="00A50939" w:rsidRPr="00906BEE" w:rsidRDefault="00FC0EBB" w:rsidP="00A520F4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4AAB8770E3954219B3FD396B38161591"/>
                </w:placeholder>
                <w:temporary/>
                <w:showingPlcHdr/>
              </w:sdtPr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3A554A" w:rsidP="00A520F4">
            <w:r w:rsidRPr="003A554A">
              <w:t>Team player with strong statistical analysis and research skills and solid computer science background. Coming with 4+ years’ experience and ability to effectively communicate complex technical ideas.</w:t>
            </w:r>
            <w:r>
              <w:t xml:space="preserve"> Looking to improve and grow as a Data scientist.</w:t>
            </w:r>
          </w:p>
          <w:p w:rsidR="002C2CDD" w:rsidRPr="00906BEE" w:rsidRDefault="00FC0EBB" w:rsidP="00A520F4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237CC9F6030248CC9A40038B0D1EECA5"/>
                </w:placeholder>
                <w:temporary/>
                <w:showingPlcHdr/>
              </w:sdtPr>
              <w:sdtContent>
                <w:r w:rsidR="002C2CDD" w:rsidRPr="00906BEE">
                  <w:t>Skills</w:t>
                </w:r>
              </w:sdtContent>
            </w:sdt>
          </w:p>
          <w:p w:rsidR="00741125" w:rsidRDefault="001163DB" w:rsidP="00A520F4">
            <w:r w:rsidRPr="001163DB">
              <w:t xml:space="preserve">Sparkflows, Statistics, Python, R, Tableau, SQL, Pyspark, </w:t>
            </w:r>
            <w:r w:rsidR="00B205CD">
              <w:t xml:space="preserve">NLTK, </w:t>
            </w:r>
            <w:r w:rsidRPr="001163DB">
              <w:t>NumPy, pandas, ML libraries of H2O, Spark</w:t>
            </w:r>
            <w:r>
              <w:t>ML</w:t>
            </w:r>
            <w:r w:rsidRPr="001163DB">
              <w:t>, Tensorflow, Scikit-learn, Keras, ARIMA, Prophet, CNTK</w:t>
            </w:r>
          </w:p>
          <w:p w:rsidR="00A520F4" w:rsidRDefault="00A520F4" w:rsidP="00A520F4"/>
          <w:p w:rsidR="00A520F4" w:rsidRPr="00906BEE" w:rsidRDefault="00FC0EBB" w:rsidP="00A520F4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8872EF16655B4BE9BEF25958F20DE9E5"/>
                </w:placeholder>
                <w:temporary/>
                <w:showingPlcHdr/>
              </w:sdtPr>
              <w:sdtContent>
                <w:r w:rsidR="00A520F4" w:rsidRPr="00906BEE">
                  <w:t>Education</w:t>
                </w:r>
              </w:sdtContent>
            </w:sdt>
          </w:p>
          <w:p w:rsidR="00A520F4" w:rsidRPr="00906BEE" w:rsidRDefault="00A520F4" w:rsidP="00A520F4">
            <w:pPr>
              <w:pStyle w:val="Heading4"/>
            </w:pPr>
            <w:r>
              <w:t>Msc data Analytics</w:t>
            </w:r>
            <w:r w:rsidRPr="00906BEE">
              <w:t xml:space="preserve"> • </w:t>
            </w:r>
            <w:r>
              <w:t>2018</w:t>
            </w:r>
            <w:r w:rsidRPr="00906BEE">
              <w:t xml:space="preserve"> • </w:t>
            </w:r>
            <w:r>
              <w:t>IIITM-KErala</w:t>
            </w:r>
          </w:p>
          <w:p w:rsidR="00A520F4" w:rsidRDefault="00A520F4" w:rsidP="00A520F4">
            <w:pPr>
              <w:pStyle w:val="Heading4"/>
            </w:pPr>
          </w:p>
          <w:p w:rsidR="00A520F4" w:rsidRPr="00906BEE" w:rsidRDefault="00A520F4" w:rsidP="00A520F4">
            <w:pPr>
              <w:pStyle w:val="Heading4"/>
            </w:pPr>
            <w:r>
              <w:t>BSC ECONOMICS</w:t>
            </w:r>
            <w:r w:rsidRPr="00906BEE">
              <w:t xml:space="preserve"> • </w:t>
            </w:r>
            <w:r>
              <w:t>2016</w:t>
            </w:r>
            <w:r w:rsidRPr="00906BEE">
              <w:t xml:space="preserve"> • </w:t>
            </w:r>
            <w:r>
              <w:t>DOON University-DEHRADUN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FC0EBB" w:rsidP="00A520F4">
                  <w:pPr>
                    <w:pStyle w:val="Heading1"/>
                    <w:framePr w:hSpace="180" w:wrap="around" w:vAnchor="text" w:hAnchor="text" w:xAlign="right" w:y="1"/>
                    <w:suppressOverlap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971D5B4D6EA64351B93C77B479822573"/>
                      </w:placeholder>
                    </w:sdtPr>
                    <w:sdtContent>
                      <w:r w:rsidR="008A1A55">
                        <w:t>Vivek Singh</w:t>
                      </w:r>
                    </w:sdtContent>
                  </w:sdt>
                </w:p>
                <w:p w:rsidR="00906BEE" w:rsidRPr="00906BEE" w:rsidRDefault="00FC0EBB" w:rsidP="00A520F4">
                  <w:pPr>
                    <w:pStyle w:val="Heading2"/>
                    <w:framePr w:hSpace="180" w:wrap="around" w:vAnchor="text" w:hAnchor="text" w:xAlign="right" w:y="1"/>
                    <w:suppressOverlap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D0D217F11D6A4CFDAC38A1235BB2B48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 w:multiLine="1"/>
                    </w:sdtPr>
                    <w:sdtContent>
                      <w:r w:rsidR="008A1A55">
                        <w:t>Data Scientist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CCFC73FB834C44D1A74A220D75672F93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r w:rsidR="00A520F4">
                        <w:t>vivek.da1@iiitmk.ac.in</w:t>
                      </w:r>
                      <w:r w:rsidR="00754EFF" w:rsidRPr="00754EFF">
                        <w:t xml:space="preserve"> | +91 8075794027, 7304696625</w:t>
                      </w:r>
                    </w:sdtContent>
                  </w:sdt>
                </w:p>
              </w:tc>
            </w:tr>
          </w:tbl>
          <w:p w:rsidR="002C2CDD" w:rsidRPr="00906BEE" w:rsidRDefault="00FC0EBB" w:rsidP="00A520F4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74324C8C03F34341B1BC68431AB96FD7"/>
                </w:placeholder>
                <w:temporary/>
                <w:showingPlcHdr/>
              </w:sdtPr>
              <w:sdtContent>
                <w:r w:rsidR="002C2CDD" w:rsidRPr="00906BEE">
                  <w:t>Experience</w:t>
                </w:r>
              </w:sdtContent>
            </w:sdt>
          </w:p>
          <w:p w:rsidR="00A520F4" w:rsidRPr="00906BEE" w:rsidRDefault="00B90445" w:rsidP="00A520F4">
            <w:pPr>
              <w:pStyle w:val="Heading4"/>
            </w:pPr>
            <w:r>
              <w:t xml:space="preserve">Data </w:t>
            </w:r>
            <w:r w:rsidR="00754EFF">
              <w:t>Scientist</w:t>
            </w:r>
            <w:r w:rsidR="002C2CDD" w:rsidRPr="00906BEE">
              <w:t xml:space="preserve"> • </w:t>
            </w:r>
            <w:r>
              <w:t xml:space="preserve">Clonemantra technologies </w:t>
            </w:r>
            <w:r w:rsidR="002C2CDD" w:rsidRPr="00906BEE">
              <w:t xml:space="preserve">• </w:t>
            </w:r>
            <w:r w:rsidR="00754EFF">
              <w:t>OCT’2020</w:t>
            </w:r>
            <w:r w:rsidR="00F47E97" w:rsidRPr="00906BEE">
              <w:t xml:space="preserve"> – </w:t>
            </w:r>
            <w:r w:rsidR="00580070">
              <w:t>ONGOING</w:t>
            </w:r>
          </w:p>
          <w:p w:rsidR="002C2CDD" w:rsidRDefault="00580070" w:rsidP="00A520F4">
            <w:pPr>
              <w:pStyle w:val="ListParagraph"/>
              <w:numPr>
                <w:ilvl w:val="0"/>
                <w:numId w:val="11"/>
              </w:numPr>
            </w:pPr>
            <w:r>
              <w:t>Designed and implemented a machine learning system that estimates price elasticity with more than 80% accuracy.</w:t>
            </w:r>
          </w:p>
          <w:p w:rsidR="00580070" w:rsidRDefault="00580070" w:rsidP="00A520F4">
            <w:pPr>
              <w:pStyle w:val="ListParagraph"/>
              <w:numPr>
                <w:ilvl w:val="0"/>
                <w:numId w:val="11"/>
              </w:numPr>
            </w:pPr>
            <w:r>
              <w:t>Co-designed and implemented a product recommendation system which showed a 5% growth in sales revenue</w:t>
            </w:r>
            <w:r w:rsidR="00A520F4">
              <w:t xml:space="preserve"> during its pilot testing stage.</w:t>
            </w:r>
          </w:p>
          <w:p w:rsidR="00A520F4" w:rsidRDefault="00A520F4" w:rsidP="00A520F4">
            <w:pPr>
              <w:pStyle w:val="ListParagraph"/>
              <w:numPr>
                <w:ilvl w:val="0"/>
                <w:numId w:val="11"/>
              </w:numPr>
            </w:pPr>
            <w:r>
              <w:t>Designed and implemented Customer churn based on SAP and transaction data</w:t>
            </w:r>
          </w:p>
          <w:p w:rsidR="00580070" w:rsidRDefault="00580070" w:rsidP="00A520F4">
            <w:pPr>
              <w:pStyle w:val="ListParagraph"/>
              <w:numPr>
                <w:ilvl w:val="0"/>
                <w:numId w:val="11"/>
              </w:numPr>
            </w:pPr>
            <w:r>
              <w:t>Worked closely with a cross-cultural team of data engineers, business analysts and product managers to improve on the recommendation system</w:t>
            </w:r>
          </w:p>
          <w:p w:rsidR="002B7093" w:rsidRPr="00906BEE" w:rsidRDefault="002B7093" w:rsidP="00A520F4">
            <w:pPr>
              <w:pStyle w:val="Heading4"/>
            </w:pPr>
            <w:r>
              <w:t>sr. Software engineer</w:t>
            </w:r>
            <w:r w:rsidRPr="00906BEE">
              <w:t xml:space="preserve">• </w:t>
            </w:r>
            <w:r>
              <w:t>Envitics solution</w:t>
            </w:r>
            <w:r w:rsidRPr="00906BEE">
              <w:t xml:space="preserve"> • </w:t>
            </w:r>
            <w:r>
              <w:t>MAR’2020 – sept’2020</w:t>
            </w:r>
          </w:p>
          <w:p w:rsidR="002B7093" w:rsidRDefault="002B7093" w:rsidP="00A520F4">
            <w:pPr>
              <w:pStyle w:val="ListParagraph"/>
              <w:numPr>
                <w:ilvl w:val="0"/>
                <w:numId w:val="12"/>
              </w:numPr>
            </w:pPr>
            <w:r>
              <w:t xml:space="preserve">Implemented NLP based system to extract relevant information from contracts and invoices. </w:t>
            </w:r>
          </w:p>
          <w:p w:rsidR="002B7093" w:rsidRDefault="002B7093" w:rsidP="00A520F4">
            <w:pPr>
              <w:pStyle w:val="ListParagraph"/>
              <w:numPr>
                <w:ilvl w:val="0"/>
                <w:numId w:val="12"/>
              </w:numPr>
            </w:pPr>
            <w:r>
              <w:t>Worked closely with Data Architect and Principal Data Scientist to train and deploy the model on AWS.</w:t>
            </w:r>
          </w:p>
          <w:p w:rsidR="002B7093" w:rsidRPr="00906BEE" w:rsidRDefault="002B7093" w:rsidP="00A520F4"/>
          <w:p w:rsidR="002C2CDD" w:rsidRPr="00906BEE" w:rsidRDefault="002B7093" w:rsidP="00A520F4">
            <w:pPr>
              <w:pStyle w:val="Heading4"/>
            </w:pPr>
            <w:r>
              <w:t>Software engineer</w:t>
            </w:r>
            <w:r w:rsidR="002C2CDD" w:rsidRPr="00906BEE">
              <w:t xml:space="preserve">• </w:t>
            </w:r>
            <w:r w:rsidR="00493166">
              <w:t>GATEWAY GROUP</w:t>
            </w:r>
            <w:r w:rsidR="002C2CDD" w:rsidRPr="00906BEE">
              <w:t xml:space="preserve"> • </w:t>
            </w:r>
            <w:r w:rsidR="00493166">
              <w:t>MAR’2019</w:t>
            </w:r>
            <w:r w:rsidR="00F47E97" w:rsidRPr="00906BEE">
              <w:t xml:space="preserve"> – </w:t>
            </w:r>
            <w:r>
              <w:t>mar</w:t>
            </w:r>
            <w:r w:rsidR="00493166">
              <w:t>’2020</w:t>
            </w:r>
          </w:p>
          <w:p w:rsidR="00493166" w:rsidRDefault="00493166" w:rsidP="00A520F4">
            <w:pPr>
              <w:pStyle w:val="ListParagraph"/>
              <w:numPr>
                <w:ilvl w:val="0"/>
                <w:numId w:val="12"/>
              </w:numPr>
            </w:pPr>
            <w:r>
              <w:t xml:space="preserve">Designed a pricing system based on </w:t>
            </w:r>
            <w:r w:rsidR="000D191B">
              <w:t xml:space="preserve">demand and </w:t>
            </w:r>
            <w:r>
              <w:t xml:space="preserve">availability of vehicles and </w:t>
            </w:r>
            <w:r w:rsidR="000D191B">
              <w:t xml:space="preserve">considering multiple factors like holidays, distance, </w:t>
            </w:r>
            <w:r w:rsidR="00A520F4">
              <w:t>and class</w:t>
            </w:r>
            <w:r w:rsidR="000D191B">
              <w:t xml:space="preserve"> of vehicles.  </w:t>
            </w:r>
          </w:p>
          <w:p w:rsidR="00493166" w:rsidRDefault="00493166" w:rsidP="00A520F4">
            <w:pPr>
              <w:pStyle w:val="ListParagraph"/>
              <w:numPr>
                <w:ilvl w:val="0"/>
                <w:numId w:val="12"/>
              </w:numPr>
            </w:pPr>
            <w:r>
              <w:t>Worked closely with Data Architect and Principal Data Scientist to</w:t>
            </w:r>
            <w:r w:rsidR="000D191B">
              <w:t xml:space="preserve"> train and deploy the model on AWS.</w:t>
            </w:r>
          </w:p>
          <w:p w:rsidR="00820915" w:rsidRDefault="00820915" w:rsidP="00820915"/>
          <w:p w:rsidR="00820915" w:rsidRDefault="00820915" w:rsidP="00820915"/>
          <w:p w:rsidR="00820915" w:rsidRDefault="00820915" w:rsidP="00820915"/>
          <w:p w:rsidR="002B7093" w:rsidRPr="00906BEE" w:rsidRDefault="002B7093" w:rsidP="00A520F4">
            <w:pPr>
              <w:pStyle w:val="Heading4"/>
            </w:pPr>
            <w:r>
              <w:lastRenderedPageBreak/>
              <w:t>Data Analyst</w:t>
            </w:r>
            <w:r w:rsidRPr="00906BEE">
              <w:t xml:space="preserve"> • </w:t>
            </w:r>
            <w:r w:rsidRPr="002B7093">
              <w:t>algomatix technology</w:t>
            </w:r>
            <w:r w:rsidRPr="00906BEE">
              <w:t xml:space="preserve">• </w:t>
            </w:r>
            <w:r>
              <w:t>AUG’2018</w:t>
            </w:r>
            <w:r w:rsidRPr="00906BEE">
              <w:t xml:space="preserve"> – </w:t>
            </w:r>
            <w:r>
              <w:t>mar’2019</w:t>
            </w:r>
          </w:p>
          <w:p w:rsidR="00820915" w:rsidRDefault="006B53AF" w:rsidP="00A520F4">
            <w:pPr>
              <w:pStyle w:val="ListParagraph"/>
              <w:numPr>
                <w:ilvl w:val="0"/>
                <w:numId w:val="12"/>
              </w:numPr>
            </w:pPr>
            <w:r>
              <w:t>Designed system for supply chain and optimize warehouse</w:t>
            </w:r>
            <w:r w:rsidR="00820915">
              <w:t xml:space="preserve"> delivery </w:t>
            </w:r>
          </w:p>
          <w:p w:rsidR="00741125" w:rsidRDefault="006B53AF" w:rsidP="00A520F4">
            <w:pPr>
              <w:pStyle w:val="ListParagraph"/>
              <w:numPr>
                <w:ilvl w:val="0"/>
                <w:numId w:val="12"/>
              </w:numPr>
            </w:pPr>
            <w:r>
              <w:t xml:space="preserve"> </w:t>
            </w:r>
            <w:r w:rsidR="00820915">
              <w:t>Present reports on power bi and apache superset</w:t>
            </w:r>
          </w:p>
          <w:p w:rsidR="00B205CD" w:rsidRDefault="00B205CD" w:rsidP="00A520F4">
            <w:pPr>
              <w:pStyle w:val="ListParagraph"/>
              <w:numPr>
                <w:ilvl w:val="0"/>
                <w:numId w:val="12"/>
              </w:numPr>
            </w:pPr>
            <w:r>
              <w:t>Worked closely with Project Manager, Data Engineers to create api using django .</w:t>
            </w:r>
          </w:p>
          <w:p w:rsidR="00B205CD" w:rsidRPr="00906BEE" w:rsidRDefault="00B205CD" w:rsidP="00B205CD">
            <w:pPr>
              <w:pStyle w:val="Heading4"/>
            </w:pPr>
            <w:r>
              <w:t>Data Science intern</w:t>
            </w:r>
            <w:r w:rsidRPr="00906BEE">
              <w:t xml:space="preserve"> • </w:t>
            </w:r>
            <w:r>
              <w:t>G square</w:t>
            </w:r>
            <w:r w:rsidRPr="00906BEE">
              <w:t xml:space="preserve">• </w:t>
            </w:r>
            <w:r>
              <w:t>dec’2017</w:t>
            </w:r>
            <w:r w:rsidRPr="00906BEE">
              <w:t xml:space="preserve"> – </w:t>
            </w:r>
            <w:r>
              <w:t>april’2018</w:t>
            </w:r>
          </w:p>
          <w:p w:rsidR="00B205CD" w:rsidRDefault="00B205CD" w:rsidP="00B205CD">
            <w:pPr>
              <w:pStyle w:val="ListParagraph"/>
              <w:numPr>
                <w:ilvl w:val="0"/>
                <w:numId w:val="12"/>
              </w:numPr>
            </w:pPr>
            <w:r>
              <w:t>Created propensity models to analyze performance of mutual funds.</w:t>
            </w:r>
          </w:p>
          <w:p w:rsidR="00B205CD" w:rsidRDefault="00B205CD" w:rsidP="00B205CD">
            <w:pPr>
              <w:pStyle w:val="ListParagraph"/>
              <w:numPr>
                <w:ilvl w:val="0"/>
                <w:numId w:val="12"/>
              </w:numPr>
            </w:pPr>
            <w:r>
              <w:t>Created text summary model using gensim and nltk</w:t>
            </w:r>
          </w:p>
          <w:p w:rsidR="00B205CD" w:rsidRDefault="00B205CD" w:rsidP="00B205CD">
            <w:pPr>
              <w:pStyle w:val="ListParagraph"/>
              <w:numPr>
                <w:ilvl w:val="0"/>
                <w:numId w:val="12"/>
              </w:numPr>
            </w:pPr>
            <w:r>
              <w:t>Worked closely with Project Manager, Data Engineers, Data Scientist to build the models and train them on almost real time data.</w:t>
            </w:r>
          </w:p>
          <w:p w:rsidR="00B205CD" w:rsidRDefault="00B205CD" w:rsidP="00B205CD"/>
          <w:p w:rsidR="00B205CD" w:rsidRPr="00906BEE" w:rsidRDefault="00B205CD" w:rsidP="00B205CD">
            <w:pPr>
              <w:pStyle w:val="Heading4"/>
            </w:pPr>
            <w:r>
              <w:t>Data Science intern</w:t>
            </w:r>
            <w:r w:rsidRPr="00906BEE">
              <w:t xml:space="preserve"> • </w:t>
            </w:r>
            <w:r>
              <w:t>UST Global</w:t>
            </w:r>
            <w:r w:rsidRPr="00906BEE">
              <w:t xml:space="preserve">• </w:t>
            </w:r>
            <w:r>
              <w:t>JUN’2017</w:t>
            </w:r>
            <w:r w:rsidRPr="00906BEE">
              <w:t xml:space="preserve"> – </w:t>
            </w:r>
            <w:r>
              <w:t>dec’2017</w:t>
            </w:r>
          </w:p>
          <w:p w:rsidR="00B205CD" w:rsidRDefault="00B205CD" w:rsidP="00B205CD">
            <w:pPr>
              <w:pStyle w:val="ListParagraph"/>
              <w:numPr>
                <w:ilvl w:val="0"/>
                <w:numId w:val="12"/>
              </w:numPr>
            </w:pPr>
            <w:r>
              <w:t>Worked on predictive modeling to predict buy or sell on algorithmic trading for oil.</w:t>
            </w:r>
          </w:p>
          <w:p w:rsidR="00B205CD" w:rsidRDefault="00B205CD" w:rsidP="00B205CD">
            <w:pPr>
              <w:pStyle w:val="ListParagraph"/>
              <w:numPr>
                <w:ilvl w:val="0"/>
                <w:numId w:val="12"/>
              </w:numPr>
            </w:pPr>
            <w:r>
              <w:t>Worked closely with Project Manager, Data Engineers, Principal Data Scientist to build the models and train them on almost real time data.</w:t>
            </w:r>
          </w:p>
          <w:p w:rsidR="00B205CD" w:rsidRPr="00906BEE" w:rsidRDefault="00B205CD" w:rsidP="00B205CD"/>
        </w:tc>
      </w:tr>
    </w:tbl>
    <w:p w:rsidR="00C62C50" w:rsidRDefault="00A520F4" w:rsidP="00E22E87">
      <w:pPr>
        <w:pStyle w:val="NoSpacing"/>
      </w:pPr>
      <w:r>
        <w:lastRenderedPageBreak/>
        <w:br w:type="textWrapping" w:clear="all"/>
      </w:r>
    </w:p>
    <w:sectPr w:rsidR="00C62C50" w:rsidSect="00EF7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232" w:rsidRDefault="00462232" w:rsidP="00713050">
      <w:pPr>
        <w:spacing w:line="240" w:lineRule="auto"/>
      </w:pPr>
      <w:r>
        <w:separator/>
      </w:r>
    </w:p>
  </w:endnote>
  <w:endnote w:type="continuationSeparator" w:id="1">
    <w:p w:rsidR="00462232" w:rsidRDefault="0046223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0F4" w:rsidRDefault="00A520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27" w:type="pct"/>
      <w:tblLayout w:type="fixed"/>
      <w:tblLook w:val="04A0"/>
    </w:tblPr>
    <w:tblGrid>
      <w:gridCol w:w="2592"/>
      <w:gridCol w:w="2592"/>
      <w:gridCol w:w="2593"/>
      <w:gridCol w:w="2593"/>
    </w:tblGrid>
    <w:tr w:rsidR="00C2098A" w:rsidTr="008F0489">
      <w:trPr>
        <w:trHeight w:val="179"/>
      </w:trPr>
      <w:tc>
        <w:tcPr>
          <w:tcW w:w="2537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537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537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537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</w:tr>
    <w:tr w:rsidR="00684488" w:rsidTr="008F0489">
      <w:trPr>
        <w:trHeight w:val="179"/>
      </w:trPr>
      <w:tc>
        <w:tcPr>
          <w:tcW w:w="2537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537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537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537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FC0EBB" w:rsidP="00217980">
        <w:pPr>
          <w:pStyle w:val="Footer"/>
          <w:rPr>
            <w:noProof/>
          </w:rPr>
        </w:pPr>
        <w:r>
          <w:fldChar w:fldCharType="begin"/>
        </w:r>
        <w:r w:rsidR="00217980">
          <w:instrText xml:space="preserve"> PAGE   \* MERGEFORMAT </w:instrText>
        </w:r>
        <w:r>
          <w:fldChar w:fldCharType="separate"/>
        </w:r>
        <w:r w:rsidR="00F82C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980" w:rsidRPr="00995ECD" w:rsidRDefault="00217980" w:rsidP="00995ECD">
    <w:pPr>
      <w:pStyle w:val="Footer"/>
      <w:jc w:val="left"/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232" w:rsidRDefault="00462232" w:rsidP="00713050">
      <w:pPr>
        <w:spacing w:line="240" w:lineRule="auto"/>
      </w:pPr>
      <w:r>
        <w:separator/>
      </w:r>
    </w:p>
  </w:footnote>
  <w:footnote w:type="continuationSeparator" w:id="1">
    <w:p w:rsidR="00462232" w:rsidRDefault="0046223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0F4" w:rsidRDefault="00A520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ayout w:type="fixed"/>
      <w:tblCellMar>
        <w:left w:w="0" w:type="dxa"/>
        <w:right w:w="0" w:type="dxa"/>
      </w:tblCellMar>
      <w:tblLook w:val="04A0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0F4" w:rsidRDefault="00A520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5C52172"/>
    <w:multiLevelType w:val="hybridMultilevel"/>
    <w:tmpl w:val="A3C08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CB667A"/>
    <w:multiLevelType w:val="hybridMultilevel"/>
    <w:tmpl w:val="2408A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attachedTemplate r:id="rId1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A1A55"/>
    <w:rsid w:val="00091382"/>
    <w:rsid w:val="000A07DA"/>
    <w:rsid w:val="000A2BFA"/>
    <w:rsid w:val="000B0619"/>
    <w:rsid w:val="000B61CA"/>
    <w:rsid w:val="000D191B"/>
    <w:rsid w:val="000F7610"/>
    <w:rsid w:val="000F7B88"/>
    <w:rsid w:val="00114ED7"/>
    <w:rsid w:val="001163DB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B7093"/>
    <w:rsid w:val="002C2CDD"/>
    <w:rsid w:val="002D45C6"/>
    <w:rsid w:val="002F01FF"/>
    <w:rsid w:val="002F03FA"/>
    <w:rsid w:val="00313E86"/>
    <w:rsid w:val="00333CD3"/>
    <w:rsid w:val="00340365"/>
    <w:rsid w:val="00342B64"/>
    <w:rsid w:val="00364079"/>
    <w:rsid w:val="003A554A"/>
    <w:rsid w:val="003C5528"/>
    <w:rsid w:val="003D03E5"/>
    <w:rsid w:val="004077FB"/>
    <w:rsid w:val="004244FF"/>
    <w:rsid w:val="00424DD9"/>
    <w:rsid w:val="004305E4"/>
    <w:rsid w:val="0046104A"/>
    <w:rsid w:val="00462232"/>
    <w:rsid w:val="004717C5"/>
    <w:rsid w:val="00493166"/>
    <w:rsid w:val="004A24CC"/>
    <w:rsid w:val="004A68FA"/>
    <w:rsid w:val="00523479"/>
    <w:rsid w:val="00543DB7"/>
    <w:rsid w:val="005729B0"/>
    <w:rsid w:val="00580070"/>
    <w:rsid w:val="00583E4F"/>
    <w:rsid w:val="00641630"/>
    <w:rsid w:val="00684488"/>
    <w:rsid w:val="006A3CE7"/>
    <w:rsid w:val="006A7746"/>
    <w:rsid w:val="006B53AF"/>
    <w:rsid w:val="006C4C50"/>
    <w:rsid w:val="006D76B1"/>
    <w:rsid w:val="00713050"/>
    <w:rsid w:val="00741125"/>
    <w:rsid w:val="00746F7F"/>
    <w:rsid w:val="00754EFF"/>
    <w:rsid w:val="007569C1"/>
    <w:rsid w:val="00761602"/>
    <w:rsid w:val="00763832"/>
    <w:rsid w:val="00772919"/>
    <w:rsid w:val="00795BD4"/>
    <w:rsid w:val="007D2696"/>
    <w:rsid w:val="007D2FD2"/>
    <w:rsid w:val="007D406E"/>
    <w:rsid w:val="007D6458"/>
    <w:rsid w:val="00811117"/>
    <w:rsid w:val="00820915"/>
    <w:rsid w:val="00823C54"/>
    <w:rsid w:val="00841146"/>
    <w:rsid w:val="0088504C"/>
    <w:rsid w:val="0089382B"/>
    <w:rsid w:val="008A1907"/>
    <w:rsid w:val="008A1A55"/>
    <w:rsid w:val="008C6BCA"/>
    <w:rsid w:val="008C7B50"/>
    <w:rsid w:val="008E4B30"/>
    <w:rsid w:val="008F0489"/>
    <w:rsid w:val="00906BEE"/>
    <w:rsid w:val="009243E7"/>
    <w:rsid w:val="00985D58"/>
    <w:rsid w:val="00995ECD"/>
    <w:rsid w:val="009B3C40"/>
    <w:rsid w:val="009E3511"/>
    <w:rsid w:val="009F7AD9"/>
    <w:rsid w:val="00A42540"/>
    <w:rsid w:val="00A50939"/>
    <w:rsid w:val="00A520F4"/>
    <w:rsid w:val="00A83413"/>
    <w:rsid w:val="00AA6A40"/>
    <w:rsid w:val="00AA75F6"/>
    <w:rsid w:val="00AD00FD"/>
    <w:rsid w:val="00AE2B4C"/>
    <w:rsid w:val="00AF0A8E"/>
    <w:rsid w:val="00B105AF"/>
    <w:rsid w:val="00B205CD"/>
    <w:rsid w:val="00B27019"/>
    <w:rsid w:val="00B5664D"/>
    <w:rsid w:val="00B76A83"/>
    <w:rsid w:val="00B90445"/>
    <w:rsid w:val="00BA5B40"/>
    <w:rsid w:val="00BD0206"/>
    <w:rsid w:val="00C2098A"/>
    <w:rsid w:val="00C5444A"/>
    <w:rsid w:val="00C612DA"/>
    <w:rsid w:val="00C62C50"/>
    <w:rsid w:val="00C7741E"/>
    <w:rsid w:val="00C875AB"/>
    <w:rsid w:val="00C96E48"/>
    <w:rsid w:val="00CA3DF1"/>
    <w:rsid w:val="00CA4581"/>
    <w:rsid w:val="00CA7CB3"/>
    <w:rsid w:val="00CE18D5"/>
    <w:rsid w:val="00D04109"/>
    <w:rsid w:val="00D355AA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82C7E"/>
    <w:rsid w:val="00FC0EBB"/>
    <w:rsid w:val="00FF4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customStyle="1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customStyle="1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juk\AppData\Local\Microsoft\Office\16.0\DTS\en-US%7b4AF6A9CB-B255-404E-A21C-F99D172A1506%7d\%7b5CB7F86B-DE5D-4110-805B-A9E6B0FE3211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AAB8770E3954219B3FD396B38161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B0EBC-F4E2-41A7-8F22-45A8264E3DDC}"/>
      </w:docPartPr>
      <w:docPartBody>
        <w:p w:rsidR="009144C0" w:rsidRDefault="00AB75C1">
          <w:pPr>
            <w:pStyle w:val="4AAB8770E3954219B3FD396B38161591"/>
          </w:pPr>
          <w:r w:rsidRPr="00906BEE">
            <w:t>Objective</w:t>
          </w:r>
        </w:p>
      </w:docPartBody>
    </w:docPart>
    <w:docPart>
      <w:docPartPr>
        <w:name w:val="237CC9F6030248CC9A40038B0D1EE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A1904-C3BB-4F66-A656-73B2DFA2F1CC}"/>
      </w:docPartPr>
      <w:docPartBody>
        <w:p w:rsidR="009144C0" w:rsidRDefault="00AB75C1">
          <w:pPr>
            <w:pStyle w:val="237CC9F6030248CC9A40038B0D1EECA5"/>
          </w:pPr>
          <w:r w:rsidRPr="00906BEE">
            <w:t>Skills</w:t>
          </w:r>
        </w:p>
      </w:docPartBody>
    </w:docPart>
    <w:docPart>
      <w:docPartPr>
        <w:name w:val="971D5B4D6EA64351B93C77B479822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9DE9B-79B1-4A49-A01A-865F7BC0E150}"/>
      </w:docPartPr>
      <w:docPartBody>
        <w:p w:rsidR="009144C0" w:rsidRDefault="00AB75C1">
          <w:pPr>
            <w:pStyle w:val="971D5B4D6EA64351B93C77B479822573"/>
          </w:pPr>
          <w:r>
            <w:t>Your name</w:t>
          </w:r>
        </w:p>
      </w:docPartBody>
    </w:docPart>
    <w:docPart>
      <w:docPartPr>
        <w:name w:val="D0D217F11D6A4CFDAC38A1235BB2B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5F24C-1420-4782-8080-0A5848BE1D02}"/>
      </w:docPartPr>
      <w:docPartBody>
        <w:p w:rsidR="009144C0" w:rsidRDefault="00AB75C1">
          <w:pPr>
            <w:pStyle w:val="D0D217F11D6A4CFDAC38A1235BB2B487"/>
          </w:pPr>
          <w:r w:rsidRPr="007D6458">
            <w:t>Profession or Industry</w:t>
          </w:r>
        </w:p>
      </w:docPartBody>
    </w:docPart>
    <w:docPart>
      <w:docPartPr>
        <w:name w:val="CCFC73FB834C44D1A74A220D75672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1EE67-0F33-4C1E-8F5F-6BE227ED9C91}"/>
      </w:docPartPr>
      <w:docPartBody>
        <w:p w:rsidR="009144C0" w:rsidRDefault="00AB75C1">
          <w:pPr>
            <w:pStyle w:val="CCFC73FB834C44D1A74A220D75672F93"/>
          </w:pPr>
          <w:r w:rsidRPr="007D6458">
            <w:t>Link to other online properties: Portfolio/Website/Blog</w:t>
          </w:r>
        </w:p>
      </w:docPartBody>
    </w:docPart>
    <w:docPart>
      <w:docPartPr>
        <w:name w:val="74324C8C03F34341B1BC68431AB96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7337D-B50B-49ED-B19D-7C6E968F6E88}"/>
      </w:docPartPr>
      <w:docPartBody>
        <w:p w:rsidR="009144C0" w:rsidRDefault="00AB75C1">
          <w:pPr>
            <w:pStyle w:val="74324C8C03F34341B1BC68431AB96FD7"/>
          </w:pPr>
          <w:r w:rsidRPr="00906BEE">
            <w:t>Experience</w:t>
          </w:r>
        </w:p>
      </w:docPartBody>
    </w:docPart>
    <w:docPart>
      <w:docPartPr>
        <w:name w:val="8872EF16655B4BE9BEF25958F20DE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16A35-1C85-4CB1-A1DE-3F309438A8D4}"/>
      </w:docPartPr>
      <w:docPartBody>
        <w:p w:rsidR="001A377C" w:rsidRDefault="009144C0" w:rsidP="009144C0">
          <w:pPr>
            <w:pStyle w:val="8872EF16655B4BE9BEF25958F20DE9E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B75C1"/>
    <w:rsid w:val="001A377C"/>
    <w:rsid w:val="009144C0"/>
    <w:rsid w:val="00AB7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56324F53FF434C8DB9D2815F733032">
    <w:name w:val="3056324F53FF434C8DB9D2815F733032"/>
    <w:rsid w:val="009144C0"/>
  </w:style>
  <w:style w:type="paragraph" w:customStyle="1" w:styleId="4AAB8770E3954219B3FD396B38161591">
    <w:name w:val="4AAB8770E3954219B3FD396B38161591"/>
    <w:rsid w:val="009144C0"/>
  </w:style>
  <w:style w:type="paragraph" w:customStyle="1" w:styleId="86EDC56BA43D4C89A749917136D0DE37">
    <w:name w:val="86EDC56BA43D4C89A749917136D0DE37"/>
    <w:rsid w:val="009144C0"/>
  </w:style>
  <w:style w:type="paragraph" w:customStyle="1" w:styleId="237CC9F6030248CC9A40038B0D1EECA5">
    <w:name w:val="237CC9F6030248CC9A40038B0D1EECA5"/>
    <w:rsid w:val="009144C0"/>
  </w:style>
  <w:style w:type="paragraph" w:customStyle="1" w:styleId="6924532C3B104892932E0FCECE1B694F">
    <w:name w:val="6924532C3B104892932E0FCECE1B694F"/>
    <w:rsid w:val="009144C0"/>
  </w:style>
  <w:style w:type="paragraph" w:customStyle="1" w:styleId="971D5B4D6EA64351B93C77B479822573">
    <w:name w:val="971D5B4D6EA64351B93C77B479822573"/>
    <w:rsid w:val="009144C0"/>
  </w:style>
  <w:style w:type="paragraph" w:customStyle="1" w:styleId="D0D217F11D6A4CFDAC38A1235BB2B487">
    <w:name w:val="D0D217F11D6A4CFDAC38A1235BB2B487"/>
    <w:rsid w:val="009144C0"/>
  </w:style>
  <w:style w:type="paragraph" w:customStyle="1" w:styleId="CCFC73FB834C44D1A74A220D75672F93">
    <w:name w:val="CCFC73FB834C44D1A74A220D75672F93"/>
    <w:rsid w:val="009144C0"/>
  </w:style>
  <w:style w:type="paragraph" w:customStyle="1" w:styleId="74324C8C03F34341B1BC68431AB96FD7">
    <w:name w:val="74324C8C03F34341B1BC68431AB96FD7"/>
    <w:rsid w:val="009144C0"/>
  </w:style>
  <w:style w:type="paragraph" w:customStyle="1" w:styleId="125FDCD8490149019B226284404744FE">
    <w:name w:val="125FDCD8490149019B226284404744FE"/>
    <w:rsid w:val="009144C0"/>
  </w:style>
  <w:style w:type="paragraph" w:customStyle="1" w:styleId="419D2BAE08CC4F028DD4FFE57C08D0CC">
    <w:name w:val="419D2BAE08CC4F028DD4FFE57C08D0CC"/>
    <w:rsid w:val="009144C0"/>
  </w:style>
  <w:style w:type="paragraph" w:customStyle="1" w:styleId="8D2A872360F84EB086B6F9DE9C4BAECA">
    <w:name w:val="8D2A872360F84EB086B6F9DE9C4BAECA"/>
    <w:rsid w:val="009144C0"/>
  </w:style>
  <w:style w:type="paragraph" w:customStyle="1" w:styleId="85F0006C1DE74BB5A451068C6839BF6D">
    <w:name w:val="85F0006C1DE74BB5A451068C6839BF6D"/>
    <w:rsid w:val="009144C0"/>
  </w:style>
  <w:style w:type="paragraph" w:customStyle="1" w:styleId="95DFE788503346A395C674EC94150C88">
    <w:name w:val="95DFE788503346A395C674EC94150C88"/>
    <w:rsid w:val="009144C0"/>
  </w:style>
  <w:style w:type="paragraph" w:customStyle="1" w:styleId="87302F6262F94D33814E34E8A7CAF21A">
    <w:name w:val="87302F6262F94D33814E34E8A7CAF21A"/>
    <w:rsid w:val="009144C0"/>
  </w:style>
  <w:style w:type="paragraph" w:customStyle="1" w:styleId="596B4C625971484A944B0BACEF4859EF">
    <w:name w:val="596B4C625971484A944B0BACEF4859EF"/>
    <w:rsid w:val="009144C0"/>
  </w:style>
  <w:style w:type="paragraph" w:customStyle="1" w:styleId="48E36490E0624E8B970960216105FFCC">
    <w:name w:val="48E36490E0624E8B970960216105FFCC"/>
    <w:rsid w:val="009144C0"/>
  </w:style>
  <w:style w:type="paragraph" w:customStyle="1" w:styleId="F2D370901FB849739DF050F4B60B2042">
    <w:name w:val="F2D370901FB849739DF050F4B60B2042"/>
    <w:rsid w:val="009144C0"/>
  </w:style>
  <w:style w:type="paragraph" w:customStyle="1" w:styleId="15B2907DBA284C1FB36A3C2E8815D530">
    <w:name w:val="15B2907DBA284C1FB36A3C2E8815D530"/>
    <w:rsid w:val="009144C0"/>
  </w:style>
  <w:style w:type="paragraph" w:customStyle="1" w:styleId="937FC07FE4AC4E7F83E09511954403B9">
    <w:name w:val="937FC07FE4AC4E7F83E09511954403B9"/>
    <w:rsid w:val="009144C0"/>
  </w:style>
  <w:style w:type="paragraph" w:customStyle="1" w:styleId="8ECADDF361434B6B9EAE1BD833984DC2">
    <w:name w:val="8ECADDF361434B6B9EAE1BD833984DC2"/>
    <w:rsid w:val="009144C0"/>
  </w:style>
  <w:style w:type="paragraph" w:customStyle="1" w:styleId="EEA9F4135E074B729BC7DE1BCCF8C31E">
    <w:name w:val="EEA9F4135E074B729BC7DE1BCCF8C31E"/>
    <w:rsid w:val="009144C0"/>
  </w:style>
  <w:style w:type="paragraph" w:customStyle="1" w:styleId="97E8068633494E7DACD82FE6CF105E3B">
    <w:name w:val="97E8068633494E7DACD82FE6CF105E3B"/>
    <w:rsid w:val="009144C0"/>
  </w:style>
  <w:style w:type="paragraph" w:customStyle="1" w:styleId="3DB1AA56B34042189B5C12A61F2CCBBA">
    <w:name w:val="3DB1AA56B34042189B5C12A61F2CCBBA"/>
    <w:rsid w:val="009144C0"/>
  </w:style>
  <w:style w:type="paragraph" w:customStyle="1" w:styleId="DE70207827FA420CBEB4BDAF5577963B">
    <w:name w:val="DE70207827FA420CBEB4BDAF5577963B"/>
    <w:rsid w:val="009144C0"/>
  </w:style>
  <w:style w:type="paragraph" w:customStyle="1" w:styleId="19C54A7A0CE844F5AEC4C3F2A80E8EC9">
    <w:name w:val="19C54A7A0CE844F5AEC4C3F2A80E8EC9"/>
    <w:rsid w:val="009144C0"/>
  </w:style>
  <w:style w:type="paragraph" w:customStyle="1" w:styleId="70F103ED5B134C19B25587F4638E7DB6">
    <w:name w:val="70F103ED5B134C19B25587F4638E7DB6"/>
    <w:rsid w:val="009144C0"/>
  </w:style>
  <w:style w:type="paragraph" w:customStyle="1" w:styleId="8EBC3C411B8F4E6EA0BBAA8AB64491C8">
    <w:name w:val="8EBC3C411B8F4E6EA0BBAA8AB64491C8"/>
    <w:rsid w:val="009144C0"/>
  </w:style>
  <w:style w:type="paragraph" w:customStyle="1" w:styleId="B57685DA26454D5E9757B44BE8E544DD">
    <w:name w:val="B57685DA26454D5E9757B44BE8E544DD"/>
    <w:rsid w:val="009144C0"/>
  </w:style>
  <w:style w:type="paragraph" w:customStyle="1" w:styleId="92172A97B84249B18B042B943983010A">
    <w:name w:val="92172A97B84249B18B042B943983010A"/>
    <w:rsid w:val="009144C0"/>
  </w:style>
  <w:style w:type="paragraph" w:customStyle="1" w:styleId="8872EF16655B4BE9BEF25958F20DE9E5">
    <w:name w:val="8872EF16655B4BE9BEF25958F20DE9E5"/>
    <w:rsid w:val="009144C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5815E-6C69-4363-86FD-ED1C67341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{5CB7F86B-DE5D-4110-805B-A9E6B0FE3211}tf16392716_win32</Template>
  <TotalTime>0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Data Scientist</dc:subject>
  <dc:creator/>
  <dc:description>vivek.da1@iiitmk.ac.in | +91 8075794027, 7304696625</dc:description>
  <cp:lastModifiedBy/>
  <cp:revision>1</cp:revision>
  <dcterms:created xsi:type="dcterms:W3CDTF">2022-10-12T18:48:00Z</dcterms:created>
  <dcterms:modified xsi:type="dcterms:W3CDTF">2022-10-12T19:13:00Z</dcterms:modified>
</cp:coreProperties>
</file>